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OFFICINA MECCANICA BM DI BARAGETTI MAURIZIO WALTER con sede legale in VIA PRIVATA MAGNI 1 OSNAGO -  P.I. n.  03461320131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MAURIZIO WALTER BARAGETTI nato a MONZA il 28/09/1954, codice fiscale BRGMZW54P28F704F.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OFFICINA MECCANICA BM DI BARAGETTI MAURIZIO WALTER </w:t>
      </w:r>
      <w:r>
        <w:rPr>
          <w:rFonts w:eastAsia="SimSun" w:cs="Arial" w:ascii="Arial" w:hAnsi="Arial"/>
          <w:b w:val="false"/>
          <w:bCs w:val="false"/>
          <w:sz w:val="20"/>
          <w:szCs w:val="20"/>
          <w:lang w:eastAsia="hi-IN" w:bidi="hi-IN"/>
        </w:rPr>
        <w:t xml:space="preserve">con sede legale in VIA PRIVATA MAGNI 1 </w:t>
      </w:r>
      <w:r>
        <w:rPr>
          <w:rFonts w:eastAsia="SimSun" w:cs="Arial" w:ascii="Arial" w:hAnsi="Arial"/>
          <w:b w:val="false"/>
          <w:bCs w:val="false"/>
          <w:color w:val="000000"/>
          <w:sz w:val="20"/>
          <w:szCs w:val="20"/>
          <w:lang w:eastAsia="hi-IN" w:bidi="hi-IN"/>
        </w:rPr>
        <w:t xml:space="preserve">23875 OSNAGO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24/07/2015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OFFICINA MECCANICA BM DI BARAGETTI MAURIZIO WALTER</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