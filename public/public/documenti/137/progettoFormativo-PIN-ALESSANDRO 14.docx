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 stipulata in data </w:t>
      </w:r>
      <w:bookmarkStart w:id="0" w:name="__DdeLink__88_1131033923"/>
      <w:r>
        <w:rPr>
          <w:color w:val="000000"/>
          <w:sz w:val="18"/>
          <w:szCs w:val="18"/>
        </w:rPr>
        <w:t>21/07/2015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PIN nato a LECCO il 21/01/1997 residente in VIA FIUME 51 int. 4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COSTACURTA SPA - VICO con sede legale in VIA GRAZIOLI 30, MILANO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VALMOLINA INFERIORE 130, </w:t>
      </w:r>
      <w:bookmarkStart w:id="3" w:name="__DdeLink__1094_1853324646"/>
      <w:r>
        <w:rPr>
          <w:color w:val="000000"/>
          <w:sz w:val="18"/>
          <w:szCs w:val="18"/>
        </w:rPr>
        <w:t>GARLATE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GIANLUCA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BIANCHI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