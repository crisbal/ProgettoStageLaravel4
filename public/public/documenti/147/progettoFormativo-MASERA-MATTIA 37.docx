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37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MATTIA MASERA nato a ERBA il 03/07/1997 residente in VIA PORTA 9 MERONE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TECHNE SRL con sede legale in VIA TRIESTE 36D, ERBA (CO)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TRIESTE 36D, </w:t>
      </w:r>
      <w:bookmarkStart w:id="3" w:name="__DdeLink__1094_1853324646"/>
      <w:r>
        <w:rPr>
          <w:color w:val="000000"/>
          <w:sz w:val="18"/>
          <w:szCs w:val="18"/>
        </w:rPr>
        <w:t>ERBA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GAETANO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BESANA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