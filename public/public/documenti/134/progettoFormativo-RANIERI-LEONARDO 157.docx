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157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LEONARDO RANIERI nato a LECCO il 01/03/1997 residente in VIA E. TOTI 5 AIRUNO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OMC DI GILBERTO CORTI con sede legale in VIA L. GRASSI 43, OLGINATE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L. GRASSI 43, </w:t>
      </w:r>
      <w:bookmarkStart w:id="3" w:name="__DdeLink__1094_1853324646"/>
      <w:r>
        <w:rPr>
          <w:color w:val="000000"/>
          <w:sz w:val="18"/>
          <w:szCs w:val="18"/>
        </w:rPr>
        <w:t>OLGINATE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GILBERTO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CORTI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