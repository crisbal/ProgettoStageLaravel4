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16 stipulata in data </w:t>
      </w:r>
      <w:bookmarkStart w:id="0" w:name="__DdeLink__88_1131033923"/>
      <w:r>
        <w:rPr>
          <w:color w:val="000000"/>
          <w:sz w:val="18"/>
          <w:szCs w:val="18"/>
        </w:rPr>
        <w:t>21/07/2015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ANDREA CIRILLO nato a LECCO il 24/12/1997 residente in VIA L. MANARA, 3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OMET SRL con sede legale in VIA CADUTI LECCHESI A FOSSOLI 22,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MONSIGNOR POLVARA 8/10,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ING. LUCA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GATTINONI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