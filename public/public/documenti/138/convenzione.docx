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wmf" ContentType="image/x-wmf"/>
  <Override PartName="/word/media/image1.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16</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OMET SRL con sede legale in VIA CADUTI LECCHESI A FOSSOLI 22 LECCO -  P.I. n.  00204200133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ANTONIO BARTESAGHI nato a LECCO il 29/04/1971, codice fiscale BRTNTN71D29E507X.</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OMET SRL </w:t>
      </w:r>
      <w:r>
        <w:rPr>
          <w:rFonts w:eastAsia="SimSun" w:cs="Arial" w:ascii="Arial" w:hAnsi="Arial"/>
          <w:b w:val="false"/>
          <w:bCs w:val="false"/>
          <w:sz w:val="20"/>
          <w:szCs w:val="20"/>
          <w:lang w:eastAsia="hi-IN" w:bidi="hi-IN"/>
        </w:rPr>
        <w:t xml:space="preserve">con sede legale in VIA CADUTI LECCHESI A FOSSOLI 22 </w:t>
      </w:r>
      <w:r>
        <w:rPr>
          <w:rFonts w:eastAsia="SimSun" w:cs="Arial" w:ascii="Arial" w:hAnsi="Arial"/>
          <w:b w:val="false"/>
          <w:bCs w:val="false"/>
          <w:color w:val="000000"/>
          <w:sz w:val="20"/>
          <w:szCs w:val="20"/>
          <w:lang w:eastAsia="hi-IN" w:bidi="hi-IN"/>
        </w:rPr>
        <w:t xml:space="preserve">23900 LECCO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21/07/2015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I.I.S. "S. TEN. VASC. A. BADONI"</w:t>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Angelo Benigno De Battista</w:t>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Timbro e Firma  Soggetto Ospitante</w:t>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OMET SRL</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paragraph" w:styleId="Titolo">
    <w:name w:val="Titolo"/>
    <w:basedOn w:val="Normal"/>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paragraph" w:styleId="FrameContents">
    <w:name w:val="Frame Contents"/>
    <w:basedOn w:val="Normal"/>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