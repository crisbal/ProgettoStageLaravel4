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REL SRL con sede legale in VIA AZZECCAGARBUGLI 7 LECCO -  P.I. n.  01549170130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LORENZO GIANOLA nato a LECCO il 18/06/1960, codice fiscale GNLLNZ60H18E507S.</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REL SRL </w:t>
      </w:r>
      <w:r>
        <w:rPr>
          <w:rFonts w:eastAsia="SimSun" w:cs="Arial" w:ascii="Arial" w:hAnsi="Arial"/>
          <w:b w:val="false"/>
          <w:bCs w:val="false"/>
          <w:sz w:val="20"/>
          <w:szCs w:val="20"/>
          <w:lang w:eastAsia="hi-IN" w:bidi="hi-IN"/>
        </w:rPr>
        <w:t xml:space="preserve">con sede legale in VIA AZZECCAGARBUGLI 7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16/07/2015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REL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