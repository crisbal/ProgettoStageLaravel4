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153 stipulata in data </w:t>
      </w:r>
      <w:bookmarkStart w:id="0" w:name="__DdeLink__88_1131033923"/>
      <w:r>
        <w:rPr>
          <w:color w:val="000000"/>
          <w:sz w:val="18"/>
          <w:szCs w:val="18"/>
        </w:rPr>
        <w:t>16/07/2015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GIOELE FUMAGALLI nato a MERATE il 01/08/1997 residente in VIA C. BATTISTI 8/C OLGIATE MOLGORA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REL SRL con sede legale in VIA AZZECCAGARBUGLI 7,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AZZECCAGARBUGLI 7,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LORENZO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GIANOLA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16/07/2015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