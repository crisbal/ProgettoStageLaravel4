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 &amp; CO SRL UNIPERSONALE con sede legale in VIA BALICCO 109 LECCO -  P.I. n.  03404460135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MICHELE CORTI nato a LECCO il 17/05/1973, codice fiscale CRTMHL73E17E507B.</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 &amp; CO SRL UNIPERSONALE </w:t>
      </w:r>
      <w:r>
        <w:rPr>
          <w:rFonts w:eastAsia="SimSun" w:cs="Arial" w:ascii="Arial" w:hAnsi="Arial"/>
          <w:b w:val="false"/>
          <w:bCs w:val="false"/>
          <w:sz w:val="20"/>
          <w:szCs w:val="20"/>
          <w:lang w:eastAsia="hi-IN" w:bidi="hi-IN"/>
        </w:rPr>
        <w:t xml:space="preserve">con sede legale in VIA BALICCO 109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 &amp; CO SRL UNIPERSONALE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