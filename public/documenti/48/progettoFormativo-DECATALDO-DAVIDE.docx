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123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DAVIDE DECATALDO nato a LECCO il 21/02/1998 residente in VIALE  DELLA VITTORIA 20 INTROBIO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3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GEOMETRA EZIO ARTUSI con sede legale in PIAZZA CAVOUR 18, INTROBIO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PIAZZA CAVOUR 18, </w:t>
      </w:r>
      <w:bookmarkStart w:id="3" w:name="__DdeLink__1094_1853324646"/>
      <w:r>
        <w:rPr>
          <w:color w:val="000000"/>
          <w:sz w:val="18"/>
          <w:szCs w:val="18"/>
        </w:rPr>
        <w:t>INTROBIO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01/07/2015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EZIO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ARTUSI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Vincenza Apicella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			- Saper utilizzare e produrre semplici documentazioni tecniche.
- Eseguire, sotto la direzione del personale dell’ufficio, e/o del titolare, semplici operazioni di progettazione con  esecuzione di  elaborati grafici 
   			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