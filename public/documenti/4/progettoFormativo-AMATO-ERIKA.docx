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.wmf" ContentType="image/x-wmf"/>
  <Override PartName="/word/media/image5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4 stipulata in data </w:t>
      </w:r>
      <w:bookmarkStart w:id="0" w:name="__DdeLink__88_1131033923"/>
      <w:r>
        <w:rPr>
          <w:color w:val="000000"/>
          <w:sz w:val="18"/>
          <w:szCs w:val="18"/>
        </w:rPr>
        <w:t>20/05/2015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ERIKA AMATO nato a LECCO il 26/06/1996 residente in VIA MAESTRO M.BAROZZI 21/B OLGINATE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Informatica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DEFREMM s.p.a. con sede legale in VIA BOITO 6,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BOITO 6,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14/05/2015 al 30/05/2015 
Dal 15/05/2015 al 23/05/2015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MASSIMO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MOTISI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Coordinatore e Responsabile per la scuola Prof. </w:t>
      </w:r>
      <w:r>
        <w:rPr>
          <w:sz w:val="18"/>
          <w:szCs w:val="18"/>
        </w:rPr>
        <w:t>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Paolo Achler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Informatica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20/05/2015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wmf"/><Relationship Id="rId3" Type="http://schemas.openxmlformats.org/officeDocument/2006/relationships/image" Target="media/image6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