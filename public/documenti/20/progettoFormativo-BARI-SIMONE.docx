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106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BARI nato a LECCO il 28/12/1997 residente in VIA S. MARIA, 44/A OLGINATE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DEFREMM s.p.a. con sede legale in VIA BOITO 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BOITO 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22/05/2015 al 22/05/2015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MOTISI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Francesco Uricchio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