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106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DEFREMM s.p.a. con sede legale in VIA BOITO 6 LECCO -  P.I. n.  00814480133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ROSA MOLINARI nato a LECCO il 01/01/1970, codice fiscale MLNRSO73H64E507W.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DEFREMM s.p.a. </w:t>
      </w:r>
      <w:r>
        <w:rPr>
          <w:rFonts w:eastAsia="SimSun" w:cs="Arial" w:ascii="Arial" w:hAnsi="Arial"/>
          <w:b w:val="false"/>
          <w:bCs w:val="false"/>
          <w:sz w:val="20"/>
          <w:szCs w:val="20"/>
          <w:lang w:eastAsia="hi-IN" w:bidi="hi-IN"/>
        </w:rPr>
        <w:t xml:space="preserve">con sede legale in VIA BOITO 6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08:53:55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DEFREMM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