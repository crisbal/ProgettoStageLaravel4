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128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SIMONE GHEZZI nato a MERATE il 04/12/1998 residente in VIA S. PIETRO, 19 PEREGO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CRIPPA GEOM. GIORDANO con sede legale in VIA CERVINO 10, LA VALLETTA BRIANZA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CERVINO 10, </w:t>
      </w:r>
      <w:bookmarkStart w:id="3" w:name="__DdeLink__1094_1853324646"/>
      <w:r>
        <w:rPr>
          <w:color w:val="000000"/>
          <w:sz w:val="18"/>
          <w:szCs w:val="18"/>
        </w:rPr>
        <w:t>LA VALLETTA BRIANZA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GIUSEPPE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LOMBINO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