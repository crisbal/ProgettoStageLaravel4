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3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DI MICELI nato a LECCO il 04/04/1997 residente in VIA CORSICA53 DOLZAGO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SVE.ZIA srl con sede legale in VI.LE V.VENETO 4, ELLO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VI.LE V.VENETO 4, </w:t>
      </w:r>
      <w:bookmarkStart w:id="3" w:name="__DdeLink__1094_1853324646"/>
      <w:r>
        <w:rPr>
          <w:color w:val="000000"/>
          <w:sz w:val="18"/>
          <w:szCs w:val="18"/>
        </w:rPr>
        <w:t>ELLO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DANIELE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CIVILLINI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Meccatronica ed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