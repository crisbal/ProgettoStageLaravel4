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111 stipulata in data </w:t>
      </w:r>
      <w:bookmarkStart w:id="0" w:name="__DdeLink__88_1131033923"/>
      <w:r>
        <w:rPr>
          <w:color w:val="000000"/>
          <w:sz w:val="18"/>
          <w:szCs w:val="18"/>
        </w:rPr>
        <w:t>25/05/2015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11/11/2010 al 11/11/2010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25/05/2015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