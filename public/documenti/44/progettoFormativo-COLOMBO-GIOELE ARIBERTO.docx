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120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GIOELE ARIBERTO COLOMBO nato a MONZA il 04/11/1997 residente in VIA DELLE SUFFRAGETTE,6 MISSAGLIA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DELL'ORO ARCHITETTURA con sede legale in VIA MASCARI 32,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MASCARI 32,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DELL'ORO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