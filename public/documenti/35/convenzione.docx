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 MANZONI EGIDIO con sede legale in VIA PROVINCIALE NORD 1 TACENO  -  P.I. n.  02604410130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27/11/1975, codice fiscale MNZGDE75S27E507C.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 MANZONI EGIDIO </w:t>
      </w:r>
      <w:r>
        <w:rPr>
          <w:rFonts w:eastAsia="SimSun" w:cs="Arial" w:ascii="Arial" w:hAnsi="Arial"/>
          <w:b w:val="false"/>
          <w:bCs w:val="false"/>
          <w:sz w:val="20"/>
          <w:szCs w:val="20"/>
          <w:lang w:eastAsia="hi-IN" w:bidi="hi-IN"/>
        </w:rPr>
        <w:t xml:space="preserve">con sede legale in VIA PROVINCIALE NORD 1 TACENO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10:31:08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 MANZONI EGIDIO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