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8.wmf" ContentType="image/x-wmf"/>
  <Override PartName="/word/media/image7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>
          <w:b/>
          <w:bCs/>
        </w:rPr>
      </w:pPr>
      <w:r>
        <w:rPr>
          <w:b/>
          <w:bCs/>
        </w:rPr>
        <w:t>PROGETTO FORMATIVO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119 stipulata in data </w:t>
      </w:r>
      <w:bookmarkStart w:id="0" w:name="__DdeLink__88_1131033923"/>
      <w:r>
        <w:rPr>
          <w:color w:val="000000"/>
          <w:sz w:val="18"/>
          <w:szCs w:val="18"/>
        </w:rPr>
        <w:t>27/05/2015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RUDI CAVERIO nato a ERBA il 07/06/1998 residente in VIA LEGNONE, 9 PAGNONA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3</w:t>
      </w:r>
      <w:bookmarkStart w:id="2" w:name="__DdeLink__200_236143598"/>
      <w:bookmarkEnd w:id="1"/>
      <w:r>
        <w:rPr>
          <w:color w:val="000000"/>
          <w:sz w:val="18"/>
          <w:szCs w:val="18"/>
        </w:rPr>
        <w:t>A</w:t>
      </w:r>
      <w:bookmarkEnd w:id="2"/>
      <w:r>
        <w:rPr>
          <w:color w:val="000000"/>
          <w:sz w:val="18"/>
          <w:szCs w:val="18"/>
        </w:rPr>
        <w:t xml:space="preserve"> indirizzo GEOMETRA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UBERTI MARIO ARCHITETTO con sede legale in LOC GALERA 3, CORTENOVA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 xml:space="preserve">LOC GALERA 3, </w:t>
      </w:r>
      <w:bookmarkStart w:id="3" w:name="__DdeLink__1094_1853324646"/>
      <w:r>
        <w:rPr>
          <w:color w:val="000000"/>
          <w:sz w:val="18"/>
          <w:szCs w:val="18"/>
        </w:rPr>
        <w:t>CORTENOVA</w:t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Periodo di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Dal 01/06/2015 al 13/06/2015 
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MARIO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UBERTI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Vincenza Apicella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Contenuti ed attività del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Profilo da formare :  </w:t>
      </w:r>
      <w:r>
        <w:rPr>
          <w:color w:val="000000"/>
          <w:sz w:val="18"/>
          <w:szCs w:val="18"/>
        </w:rPr>
        <w:t>GEOMETRA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Obiettivi formativi concordati: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Saper applicare comportamenti coerenti alle norme infortunistiche, di igiene personale e di sicurezza del lavoro.
 			- Saper utilizzare e produrre semplici documentazioni tecniche.
- Eseguire, sotto la direzione del personale dell’ufficio, e/o del titolare, semplici operazioni di progettazione con  esecuzione di  elaborati grafici 
   			completi.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Attività previste fuori sede:  si / no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 tirocinante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dell’azienda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27/05/2015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wmf"/><Relationship Id="rId3" Type="http://schemas.openxmlformats.org/officeDocument/2006/relationships/image" Target="media/image8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