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.wmf" ContentType="image/x-wmf"/>
  <Override PartName="/word/media/image5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6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LEONARDO RANIERI nato a LECCO il 01/03/1997 residente in VIA E. TOTI 5 AIRUNO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Meccatronica ed Energia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DEFREMM s.p.a. con sede legale in VIA BOITO 6,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BOITO 6, </w:t>
      </w:r>
      <w:bookmarkStart w:id="3" w:name="__DdeLink__1094_1853324646"/>
      <w:r>
        <w:rPr>
          <w:color w:val="000000"/>
          <w:sz w:val="18"/>
          <w:szCs w:val="18"/>
        </w:rPr>
        <w:t>LECCO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31/07/2015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MASSIMO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MOTISI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Coordinatore e Responsabile per la scuola Prof. </w:t>
      </w:r>
      <w:r>
        <w:rPr>
          <w:sz w:val="18"/>
          <w:szCs w:val="18"/>
        </w:rPr>
        <w:t>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Meccatronica ed Energia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wmf"/><Relationship Id="rId3" Type="http://schemas.openxmlformats.org/officeDocument/2006/relationships/image" Target="media/image6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