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124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MATTEO DOZIO nato a MONZA il 24/11/1998 residente in VIA RIMEMBRANZE  N.1 BEVERATE DI BRIVIO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MAZZOLENI INGEGNER LORENZO con sede legale in VIA AIRUNO 15, BRIVIO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AIRUNO 15, </w:t>
      </w:r>
      <w:bookmarkStart w:id="3" w:name="__DdeLink__1094_1853324646"/>
      <w:r>
        <w:rPr>
          <w:color w:val="000000"/>
          <w:sz w:val="18"/>
          <w:szCs w:val="18"/>
        </w:rPr>
        <w:t>BRIVIO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LORENZO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MAZZOLENI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