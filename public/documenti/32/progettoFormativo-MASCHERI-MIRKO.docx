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141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MIRKO MASCHERI nato a LECCO il 21/10/1997 residente in VIA RONCAIOLO, 2 A CORTENOVA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GEOM. RUDY BENEDETTI con sede legale in VIA VITTORIO VENETO 7 INTROBIO,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VITTORIO VENETO 7 INTROBIO,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