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2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ERICA BARACHETTI nato a LECCO il 28/02/1997 residente in VIA UGO BASSI 19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FIOCCHI MUNIZIONI s.p.a. con sede legale in VIA SANTA BARBARA 4,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SANTA BARBARA 4,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SERGIO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SCOTTONI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