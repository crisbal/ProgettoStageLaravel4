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132</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STUDIO TECNICO GEOMETRI BONFANTI ROBERTO &amp; MARCO con sede legale in VIA DON POZZI 1 LECCO -  P.I. n.  00675250138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MARCO BONFANTI nato a LECCO il 06/07/1956, codice fiscale BNFMRC56H07E507F.</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STUDIO TECNICO GEOMETRI BONFANTI ROBERTO &amp; MARCO </w:t>
      </w:r>
      <w:r>
        <w:rPr>
          <w:rFonts w:eastAsia="SimSun" w:cs="Arial" w:ascii="Arial" w:hAnsi="Arial"/>
          <w:b w:val="false"/>
          <w:bCs w:val="false"/>
          <w:sz w:val="20"/>
          <w:szCs w:val="20"/>
          <w:lang w:eastAsia="hi-IN" w:bidi="hi-IN"/>
        </w:rPr>
        <w:t xml:space="preserve">con sede legale in VIA DON POZZI 1 </w:t>
      </w:r>
      <w:r>
        <w:rPr>
          <w:rFonts w:eastAsia="SimSun" w:cs="Arial" w:ascii="Arial" w:hAnsi="Arial"/>
          <w:b w:val="false"/>
          <w:bCs w:val="false"/>
          <w:color w:val="000000"/>
          <w:sz w:val="20"/>
          <w:szCs w:val="20"/>
          <w:lang w:eastAsia="hi-IN" w:bidi="hi-IN"/>
        </w:rPr>
        <w:t xml:space="preserve">23900 LECCO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2015-05-27 07:36:49</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STUDIO TECNICO GEOMETRI BONFANTI ROBERTO &amp; MARCO</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