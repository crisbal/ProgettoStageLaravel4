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136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ANDREA BRAMBILLA nato a LECCO il 24/11/1996 residente in VIA PROVINCIALE, 156/B PRIMALUNA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ING. TOMMASO INVERNIZZI con sede legale in VIA D.ALIGHIERI 1, PRIMALUNA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D.ALIGHIERI 1, </w:t>
      </w:r>
      <w:bookmarkStart w:id="3" w:name="__DdeLink__1094_1853324646"/>
      <w:r>
        <w:rPr>
          <w:color w:val="000000"/>
          <w:sz w:val="18"/>
          <w:szCs w:val="18"/>
        </w:rPr>
        <w:t>PRIMALUNA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TOMASO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INVERNIZZI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