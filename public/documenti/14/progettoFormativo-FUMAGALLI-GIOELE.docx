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0.wmf" ContentType="image/x-wmf"/>
  <Override PartName="/word/media/image59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14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GIOELE FUMAGALLI nato a MERATE il 01/08/1997 residente in VIA C. BATTISTI 8/C OLGIATE MOLGORA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PSR s.r.l. con sede legale in VIA DON FERRANTE 9,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DON FERRANTE 9,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LUIGI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SALA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9.wmf"/><Relationship Id="rId3" Type="http://schemas.openxmlformats.org/officeDocument/2006/relationships/image" Target="media/image60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