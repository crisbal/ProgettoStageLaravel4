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139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ANDREA REBECCA MALUGANI nato a LECCO il 05/03/1997 residente in VIA PIAVE, 3 MARGNO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GEOM. GABRIELE ACERBONI  con sede legale in LOC. PIAZZO POSSOLO 1 CASARGO 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LOC. PIAZZO POSSOLO 1 CASARGO 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