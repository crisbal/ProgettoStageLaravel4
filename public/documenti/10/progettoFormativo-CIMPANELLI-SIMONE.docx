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6.wmf" ContentType="image/x-wmf"/>
  <Override PartName="/word/media/image5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PROGETTO FORMATIVO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10 stipulata in data </w:t>
      </w:r>
      <w:bookmarkStart w:id="0" w:name="__DdeLink__88_1131033923"/>
      <w:r>
        <w:rPr>
          <w:color w:val="000000"/>
          <w:sz w:val="18"/>
          <w:szCs w:val="18"/>
        </w:rPr>
        <w:t>21/05/2015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SIMONE CIMPANELLI nato a LECCO il 11/12/1997 residente in V.LE TRIESTE 9 PASTURO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C</w:t>
      </w:r>
      <w:bookmarkEnd w:id="2"/>
      <w:r>
        <w:rPr>
          <w:color w:val="000000"/>
          <w:sz w:val="18"/>
          <w:szCs w:val="18"/>
        </w:rPr>
        <w:t xml:space="preserve"> indirizzo Meccanica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MOLLIFICIO FEDE S.R.L. con sede legale in VIA DELL'ARTIGIANATO 6, TACENO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DELL'ARTIGIANATO 6, </w:t>
      </w:r>
      <w:bookmarkStart w:id="3" w:name="__DdeLink__1094_1853324646"/>
      <w:r>
        <w:rPr>
          <w:color w:val="000000"/>
          <w:sz w:val="18"/>
          <w:szCs w:val="18"/>
        </w:rPr>
        <w:t>TACENO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Periodo di tirocinio: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MICHELE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BENEDETTI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Coordinatore e Responsabile per la scuola Prof. </w:t>
      </w:r>
      <w:r>
        <w:rPr>
          <w:sz w:val="18"/>
          <w:szCs w:val="18"/>
        </w:rPr>
        <w:t>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Sergio Chiavatti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Contenuti ed attività del tirocinio: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1) Profilo da formare :  </w:t>
      </w:r>
      <w:r>
        <w:rPr>
          <w:color w:val="000000"/>
          <w:sz w:val="18"/>
          <w:szCs w:val="18"/>
        </w:rPr>
        <w:t>Meccanica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2) Obiettivi formativi concordati: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- Saper applicare comportamenti coerenti alle norme infortunistiche, di igiene personale e di sicurezza del lavoro.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Saper utilizzare e produrre semplici documentazioni tecniche.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3) Attività previste e modalità di svolgimento: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Eseguire, sotto la direzione del personale dell’ufficio, e/o del titolare, semplici operazioni di progettazione con  esecuzione di  elaborati grafici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completi.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4) Attività previste fuori sede:  si/no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 tirocinante: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dell’azienda: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21/05/2015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wmf"/><Relationship Id="rId3" Type="http://schemas.openxmlformats.org/officeDocument/2006/relationships/image" Target="media/image6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