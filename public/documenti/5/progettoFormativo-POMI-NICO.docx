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6.wmf" ContentType="image/x-wmf"/>
  <Override PartName="/word/media/image5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5 stipulata in data </w:t>
      </w:r>
      <w:bookmarkStart w:id="0" w:name="__DdeLink__88_1131033923"/>
      <w:r>
        <w:rPr>
          <w:color w:val="000000"/>
          <w:sz w:val="18"/>
          <w:szCs w:val="18"/>
        </w:rPr>
        <w:t>21/05/2015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NICO POMI nato a LECCO il 01/02/1997 residente in VIA ROMA 19 TACENO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Meccatronica ed Energia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SILEA s.p.a con sede legale in VIA L.VASSENA 6, VALMADRERA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L.VASSENA 6, </w:t>
      </w:r>
      <w:bookmarkStart w:id="3" w:name="__DdeLink__1094_1853324646"/>
      <w:r>
        <w:rPr>
          <w:color w:val="000000"/>
          <w:sz w:val="18"/>
          <w:szCs w:val="18"/>
        </w:rPr>
        <w:t>VALMADRERA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GIANCARLO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OFFREDI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Coordinatore e Responsabile per la scuola Prof. </w:t>
      </w:r>
      <w:r>
        <w:rPr>
          <w:sz w:val="18"/>
          <w:szCs w:val="18"/>
        </w:rPr>
        <w:t>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Sergio Chiavatti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Meccatronica ed Energia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21/05/2015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wmf"/><Relationship Id="rId3" Type="http://schemas.openxmlformats.org/officeDocument/2006/relationships/image" Target="media/image6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