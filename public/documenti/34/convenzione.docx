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 SELVA ANTONIO con sede legale in VIA ROMA 6 - CASARGO  -  P.I. n.  02275910137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09/06/1964, codice fiscale SLVNTN64H09E507I.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 SELVA ANTONIO </w:t>
      </w:r>
      <w:r>
        <w:rPr>
          <w:rFonts w:eastAsia="SimSun" w:cs="Arial" w:ascii="Arial" w:hAnsi="Arial"/>
          <w:b w:val="false"/>
          <w:bCs w:val="false"/>
          <w:sz w:val="20"/>
          <w:szCs w:val="20"/>
          <w:lang w:eastAsia="hi-IN" w:bidi="hi-IN"/>
        </w:rPr>
        <w:t xml:space="preserve">con sede legale in VIA ROMA 6 - CASARGO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10:30:25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 SELVA ANTONIO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