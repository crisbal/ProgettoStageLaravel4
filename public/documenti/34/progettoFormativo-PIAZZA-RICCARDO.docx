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143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RICCARDO PIAZZA nato a LECCO il 26/07/1997 residente in VIA VITTORIO VENETO, 10 INTROBIO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GEOM. SELVA ANTONIO con sede legale in VIA ROMA 6 - CASARGO,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ROMA 6 - CASARGO,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- Saper utilizzare e produrre semplici documentazioni tecniche.
- Eseguire, sotto la direzione del personale dell’ufficio, e/o del titolare, semplici operazioni di progettazione con  esecuzione di  elaborati grafici 
    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