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0.wmf" ContentType="image/x-wmf"/>
  <Override PartName="/word/media/image5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18 stipulata in data </w:t>
      </w:r>
      <w:bookmarkStart w:id="0" w:name="__DdeLink__88_1131033923"/>
      <w:r>
        <w:rPr>
          <w:color w:val="000000"/>
          <w:sz w:val="18"/>
          <w:szCs w:val="18"/>
        </w:rPr>
        <w:t>25/05/2015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NICOLA CASTELLETTI nato a LECCO il 18/02/1997 residente in VIA CANTARELLI 10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EASYNET con sede legale in CORSO PROMESSI SPOSI 25D,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CORSO PROMESSI SPOSI 25D,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GIORGIO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MISSAGLIA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Giorgi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25/05/2015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9.wmf"/><Relationship Id="rId3" Type="http://schemas.openxmlformats.org/officeDocument/2006/relationships/image" Target="media/image6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