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9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DANIELE MAGGI nato a LECCO il 21/07/1995 residente in VIA DEL PONTE, 20 CIVATE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RENATO FUMAGALLI X G. s.r.l. con sede legale in VIA G. DI VITTORIO 4, SIRONE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G. DI VITTORIO 4, </w:t>
      </w:r>
      <w:bookmarkStart w:id="3" w:name="__DdeLink__1094_1853324646"/>
      <w:r>
        <w:rPr>
          <w:color w:val="000000"/>
          <w:sz w:val="18"/>
          <w:szCs w:val="18"/>
        </w:rPr>
        <w:t>SIRONE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EVELINA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FUMAGALLI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