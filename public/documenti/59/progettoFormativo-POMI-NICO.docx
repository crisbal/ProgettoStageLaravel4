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146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 POMI nato a LECCO il 01/02/1997 residente in VIA ROMA 19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COLOMBI MOLLIFICIO * con sede legale in VIALE 25 APRILE VALMADRERA,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, </w:t>
      </w:r>
      <w:bookmarkStart w:id="3" w:name="__DdeLink__1094_1853324646"/>
      <w:r>
        <w:rPr>
          <w:color w:val="000000"/>
          <w:sz w:val="18"/>
          <w:szCs w:val="18"/>
        </w:rPr>
        <w:t/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15/06/2015 al 10/07/2015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MICHELE ZUCCHI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Paolo Achler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ENERGIA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