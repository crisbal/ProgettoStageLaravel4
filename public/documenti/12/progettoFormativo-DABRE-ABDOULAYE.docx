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8.wmf" ContentType="image/x-wmf"/>
  <Override PartName="/word/media/image7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0 stipulata in data </w:t>
      </w:r>
      <w:bookmarkStart w:id="0" w:name="__DdeLink__88_1131033923"/>
      <w:r>
        <w:rPr>
          <w:color w:val="000000"/>
          <w:sz w:val="18"/>
          <w:szCs w:val="18"/>
        </w:rPr>
        <w:t>21/05/2015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ABDOULAYE DABRE' nato a BOUAKE il 14/09/1992 residente in VIA G. DI VITTORIO, 9 CALOLZIOCORTE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A</w:t>
      </w:r>
      <w:bookmarkEnd w:id="2"/>
      <w:r>
        <w:rPr>
          <w:color w:val="000000"/>
          <w:sz w:val="18"/>
          <w:szCs w:val="18"/>
        </w:rPr>
        <w:t xml:space="preserve"> indirizzo MECCANICA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DEFREMM s.p.a. con sede legale in VIA BOITO 6, LECCO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BOITO 6, </w:t>
      </w:r>
      <w:bookmarkStart w:id="3" w:name="__DdeLink__1094_1853324646"/>
      <w:r>
        <w:rPr>
          <w:color w:val="000000"/>
          <w:sz w:val="18"/>
          <w:szCs w:val="18"/>
        </w:rPr>
        <w:t>LECCO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01/06/2015 al 13/06/2015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MASSIMO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MOTISI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Sergio Chiavatti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MECCANICA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- Saper utilizzare e produrre semplici documentazioni tecniche.
Attività previste e modalità di svolgimento:
- Eseguire, sotto la direzione del personale dell’ufficio, semplici operazioni di progettazione con  esecuzione, montaggio e verifica di apparecchiature o manufatti.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21/05/2015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wmf"/><Relationship Id="rId3" Type="http://schemas.openxmlformats.org/officeDocument/2006/relationships/image" Target="media/image8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