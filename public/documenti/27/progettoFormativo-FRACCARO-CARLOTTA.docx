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134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CARLOTTA FRACCARO nato a LECCO il 18/04/1997 residente in VIA PER CONCEDO, 49/B MOGGIO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GEOM. CAMOZZINI SERGIO con sede legale in VIA MILANO 48 BARZIO,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MILANO 48 BARZIO,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