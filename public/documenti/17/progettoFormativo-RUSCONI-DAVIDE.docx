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0.wmf" ContentType="image/x-wmf"/>
  <Override PartName="/word/media/image5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17 stipulata in data </w:t>
      </w:r>
      <w:bookmarkStart w:id="0" w:name="__DdeLink__88_1131033923"/>
      <w:r>
        <w:rPr>
          <w:color w:val="000000"/>
          <w:sz w:val="18"/>
          <w:szCs w:val="18"/>
        </w:rPr>
        <w:t>25/05/2015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DAVIDE RUSCONI nato a LECCO il 11/06/1996 residente in VIA A. MANZONI, 35 MONTE MARENZO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Automazione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ELECTRO IMP. OM con sede legale in VIA FORNACE NUOVA 12, MONTE MARENZO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FORNACE NUOVA 12, </w:t>
      </w:r>
      <w:bookmarkStart w:id="3" w:name="__DdeLink__1094_1853324646"/>
      <w:r>
        <w:rPr>
          <w:color w:val="000000"/>
          <w:sz w:val="18"/>
          <w:szCs w:val="18"/>
        </w:rPr>
        <w:t>MONTE MARENZO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OMAR GIACOMO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DONADONI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Francesco Uricchio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Automazione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25/05/2015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9.wmf"/><Relationship Id="rId3" Type="http://schemas.openxmlformats.org/officeDocument/2006/relationships/image" Target="media/image60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