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133</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ASSOCIATO GEOM. AGOSTONI E GUZZETTI con sede legale in VIA MENTANA 51    LECCO  -  P.I. n.  03192780132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LECCO il 12/07/1980, codice fiscale GZZLCU80L12E6076.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ASSOCIATO GEOM. AGOSTONI E GUZZETTI </w:t>
      </w:r>
      <w:r>
        <w:rPr>
          <w:rFonts w:eastAsia="SimSun" w:cs="Arial" w:ascii="Arial" w:hAnsi="Arial"/>
          <w:b w:val="false"/>
          <w:bCs w:val="false"/>
          <w:sz w:val="20"/>
          <w:szCs w:val="20"/>
          <w:lang w:eastAsia="hi-IN" w:bidi="hi-IN"/>
        </w:rPr>
        <w:t xml:space="preserve">con sede legale in VIA MENTANA 51    LECCO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07:18:11</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ASSOCIATO GEOM. AGOSTONI E GUZZETTI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