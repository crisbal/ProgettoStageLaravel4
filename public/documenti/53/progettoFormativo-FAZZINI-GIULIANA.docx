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125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GIULIANA FAZZINI nato a LECCO il 04/04/1998 residente in VIA RISORGIMENTO, 10 PREMANA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GEOM. GIOVANNI GIANOLA con sede legale in VIA ENTRICO FERMI 4, PREMANA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ENTRICO FERMI 4, </w:t>
      </w:r>
      <w:bookmarkStart w:id="3" w:name="__DdeLink__1094_1853324646"/>
      <w:r>
        <w:rPr>
          <w:color w:val="000000"/>
          <w:sz w:val="18"/>
          <w:szCs w:val="18"/>
        </w:rPr>
        <w:t>PREMANA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GIOVANNI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GIANOLA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