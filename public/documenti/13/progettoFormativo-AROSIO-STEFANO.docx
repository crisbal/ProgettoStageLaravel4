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60.wmf" ContentType="image/x-wmf"/>
  <Override PartName="/word/media/image59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13 stipulata in data </w:t>
      </w:r>
      <w:bookmarkStart w:id="0" w:name="__DdeLink__88_1131033923"/>
      <w:r>
        <w:rPr>
          <w:color w:val="000000"/>
          <w:sz w:val="18"/>
          <w:szCs w:val="18"/>
        </w:rPr>
        <w:t>21/05/2015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STEFANO AROSIO nato a MONZA il 29/01/1996 residente in VIA LARIANA,52 COLLE BRIANZA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4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Meccanica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RAMA FLUID con sede legale in VIA G. MARCONI 15, OGGIONO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VIA G. MARCONI 15, </w:t>
      </w:r>
      <w:bookmarkStart w:id="3" w:name="__DdeLink__1094_1853324646"/>
      <w:r>
        <w:rPr>
          <w:color w:val="000000"/>
          <w:sz w:val="18"/>
          <w:szCs w:val="18"/>
        </w:rPr>
        <w:t>OGGIONO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tirocinio: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PAOLO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SESANA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Matteo Feliciello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Meccanica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21/05/2015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9.wmf"/><Relationship Id="rId3" Type="http://schemas.openxmlformats.org/officeDocument/2006/relationships/image" Target="media/image60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