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121</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STUDIO TECNICO GEOM DARIO ANDRESSI con sede legale in VIA RISORGIMENTO 30 MANDELLO DEL LARIO -  P.I. n.  01529330134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DARIO ANDRESSI nato a LECCO il 01/01/1970, codice fiscale NDRDRA55E13E507H.</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STUDIO TECNICO GEOM DARIO ANDRESSI </w:t>
      </w:r>
      <w:r>
        <w:rPr>
          <w:rFonts w:eastAsia="SimSun" w:cs="Arial" w:ascii="Arial" w:hAnsi="Arial"/>
          <w:b w:val="false"/>
          <w:bCs w:val="false"/>
          <w:sz w:val="20"/>
          <w:szCs w:val="20"/>
          <w:lang w:eastAsia="hi-IN" w:bidi="hi-IN"/>
        </w:rPr>
        <w:t xml:space="preserve">con sede legale in VIA RISORGIMENTO 30 </w:t>
      </w:r>
      <w:r>
        <w:rPr>
          <w:rFonts w:eastAsia="SimSun" w:cs="Arial" w:ascii="Arial" w:hAnsi="Arial"/>
          <w:b w:val="false"/>
          <w:bCs w:val="false"/>
          <w:color w:val="000000"/>
          <w:sz w:val="20"/>
          <w:szCs w:val="20"/>
          <w:lang w:eastAsia="hi-IN" w:bidi="hi-IN"/>
        </w:rPr>
        <w:t xml:space="preserve">23826 MANDELLO DEL LARIO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2015-05-27 07:13:50</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STUDIO TECNICO GEOM DARIO ANDRESSI</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