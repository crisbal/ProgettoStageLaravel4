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146 stipulata in data </w:t>
      </w:r>
      <w:bookmarkStart w:id="0" w:name="__DdeLink__88_1131033923"/>
      <w:r>
        <w:rPr>
          <w:color w:val="000000"/>
          <w:sz w:val="18"/>
          <w:szCs w:val="18"/>
        </w:rPr>
        <w:t>26/05/2015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DANIELE SAGGIN nato a ERBA il 12/05/1997 residente in VIA PIAVE 2/A NIBIONNO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GEOMETRA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STUDIO TECNICO PROFESSIONALE con sede legale in VIA PARINI 7 - NIBIONNO, 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PARINI 7 - NIBIONNO, </w:t>
      </w:r>
      <w:bookmarkStart w:id="3" w:name="__DdeLink__1094_1853324646"/>
      <w:r>
        <w:rPr>
          <w:color w:val="000000"/>
          <w:sz w:val="18"/>
          <w:szCs w:val="18"/>
        </w:rPr>
        <w:t/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Sara Sacchi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GEOMETRA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 - Saper utilizzare e produrre semplici documentazioni tecniche.
- Eseguire, sotto la direzione del personale dell’ufficio, e/o del titolare, semplici operazioni di progettazione con  esecuzione di  elaborati grafici 
    completi.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26/05/2015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