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147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GABRIELE SALA nato a LECCO il 19/04/1997 residente in VIA A. MANZONI, 21 CORTENOVA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GEOMETRA FRANCESCO CARRERA con sede legale in VIA XI FEBBRAIO 1,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XI FEBBRAIO 1,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FRANCESCO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CARRERA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