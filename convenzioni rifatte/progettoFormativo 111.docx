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0.wmf" ContentType="image/x-wmf"/>
  <Override PartName="/word/media/image3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111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LEONARDO RANIERI nato a LECCO il 01/03/1997 residente in VIA E. TOTI 5 AIRUNO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DEFREMM s.p.a. con sede legale in VIA BOITO 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BOITO 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31/07/2015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MOTISI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meccanico – meccatronica - 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semplici operazioni di progettazione con  esecuzione, montaggio e verifica di apparecchiature o manufatti.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4) Attività previste fuori sede:  si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9.wmf"/><Relationship Id="rId3" Type="http://schemas.openxmlformats.org/officeDocument/2006/relationships/image" Target="media/image4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