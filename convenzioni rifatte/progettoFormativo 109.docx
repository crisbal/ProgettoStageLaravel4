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44.wmf" ContentType="image/x-wmf"/>
  <Override PartName="/word/media/image43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109 stipulata in data </w:t>
      </w:r>
      <w:bookmarkStart w:id="0" w:name="__DdeLink__88_1131033923"/>
      <w:r>
        <w:rPr>
          <w:color w:val="000000"/>
          <w:sz w:val="18"/>
          <w:szCs w:val="18"/>
        </w:rPr>
        <w:t>21/05/2015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MATTEO GADDI nato a LECCO il 10/11/1997 residente in VIA DELL'ACQUA BIANCA, 6 MANDELLO DEL LARIO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4</w:t>
      </w:r>
      <w:bookmarkStart w:id="2" w:name="__DdeLink__200_236143598"/>
      <w:bookmarkEnd w:id="1"/>
      <w:r>
        <w:rPr>
          <w:color w:val="000000"/>
          <w:sz w:val="18"/>
          <w:szCs w:val="18"/>
        </w:rPr>
        <w:t>B</w:t>
      </w:r>
      <w:bookmarkEnd w:id="2"/>
      <w:r>
        <w:rPr>
          <w:color w:val="000000"/>
          <w:sz w:val="18"/>
          <w:szCs w:val="18"/>
        </w:rPr>
        <w:t xml:space="preserve"> indirizzo Meccatronica ed Energia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MDG s.n.c.DI GADDI P. e C. con sede legale in VIA CISERINO 4/E, LIERNA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VIA CISERINO 4/E, </w:t>
      </w:r>
      <w:bookmarkStart w:id="3" w:name="__DdeLink__1094_1853324646"/>
      <w:r>
        <w:rPr>
          <w:color w:val="000000"/>
          <w:sz w:val="18"/>
          <w:szCs w:val="18"/>
        </w:rPr>
        <w:t>LIERNA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Periodo di tirocinio: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Dal 01/06/2015 al 13/06/2015 </w:t>
        <w:b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PATRIZIO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GADDI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Sergio Chiavatti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Contenuti ed attività del tirocinio: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1) Profilo da formare : perito meccanico – meccatronica -  energia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2) Obiettivi formativi concordati: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- Saper applicare comportamenti coerenti alle norme infortunistiche, di igiene personale e di sicurezza del lavoro.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Saper utilizzare e produrre semplici documentazioni tecniche.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3) Attività previste e modalità di svolgimento: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- Eseguire, sotto la direzione del personale dell’ufficio, semplici operazioni di progettazione con  esecuzione, montaggio e verifica di apparecchiature o manufatti.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4) Attività previste fuori sede:  si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 tirocinante: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dell’azienda: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21/05/2015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3.wmf"/><Relationship Id="rId3" Type="http://schemas.openxmlformats.org/officeDocument/2006/relationships/image" Target="media/image44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