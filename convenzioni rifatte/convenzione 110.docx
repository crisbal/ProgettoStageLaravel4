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8.wmf" ContentType="image/x-wmf"/>
  <Override PartName="/word/media/image17.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110</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SILEA s.p.a con sede legale in VIA L.VASSENA 6 VALMADRERA -  P.I. n.  00912620135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MAURO COLOMBO nato a BERGAMO il 05/09/1956, codice fiscale CLMMRA56E09A794I.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SILEA s.p.a </w:t>
      </w:r>
      <w:r>
        <w:rPr>
          <w:rFonts w:eastAsia="SimSun" w:cs="Arial" w:ascii="Arial" w:hAnsi="Arial"/>
          <w:b w:val="false"/>
          <w:bCs w:val="false"/>
          <w:sz w:val="20"/>
          <w:szCs w:val="20"/>
          <w:lang w:eastAsia="hi-IN" w:bidi="hi-IN"/>
        </w:rPr>
        <w:t xml:space="preserve">con sede legale in VIA L.VASSENA 6 </w:t>
      </w:r>
      <w:r>
        <w:rPr>
          <w:rFonts w:eastAsia="SimSun" w:cs="Arial" w:ascii="Arial" w:hAnsi="Arial"/>
          <w:b w:val="false"/>
          <w:bCs w:val="false"/>
          <w:color w:val="000000"/>
          <w:sz w:val="20"/>
          <w:szCs w:val="20"/>
          <w:lang w:eastAsia="hi-IN" w:bidi="hi-IN"/>
        </w:rPr>
        <w:t xml:space="preserve">23868 VALMADRERA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2015-05-21 07:06:35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SILEA s.p.a</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basedOn w:val="Corpodeltesto"/>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7.wmf"/><Relationship Id="rId3" Type="http://schemas.openxmlformats.org/officeDocument/2006/relationships/image" Target="media/image18.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