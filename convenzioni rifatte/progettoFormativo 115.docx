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58.wmf" ContentType="image/x-wmf"/>
  <Override PartName="/word/media/image5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(Rif. Convenzione n. 1</w:t>
      </w:r>
      <w:r>
        <w:rPr>
          <w:color w:val="00000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CIMPANELLI nato a LECCO il 11/12/1997 residente in V.LE TRIESTE 9 PASTURO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MOLLIFICIO FEDE S.R.L. con sede legale in VIA DELL'ARTIGIANATO 6,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DELL'ARTIGIANATO 6, </w:t>
      </w:r>
      <w:bookmarkStart w:id="3" w:name="__DdeLink__1094_1853324646"/>
      <w:r>
        <w:rPr>
          <w:color w:val="000000"/>
          <w:sz w:val="18"/>
          <w:szCs w:val="18"/>
        </w:rPr>
        <w:t>TACENO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MICHELE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BENEDETTI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7.wmf"/><Relationship Id="rId3" Type="http://schemas.openxmlformats.org/officeDocument/2006/relationships/image" Target="media/image5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