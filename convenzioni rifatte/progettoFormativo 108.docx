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6.wmf" ContentType="image/x-wmf"/>
  <Override PartName="/word/media/image45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108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ALESSANDRO DI MICELI nato a LECCO il 04/04/1997 residente in VIA CORSICA53 DOLZAGO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Meccatronica ed Energia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SVE.ZIA srl con sede legale in VI.LE V.VENETO 4, ELLO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VI.LE V.VENETO 4, </w:t>
      </w:r>
      <w:bookmarkStart w:id="3" w:name="__DdeLink__1094_1853324646"/>
      <w:r>
        <w:rPr>
          <w:color w:val="000000"/>
          <w:sz w:val="18"/>
          <w:szCs w:val="18"/>
        </w:rPr>
        <w:t>ELLO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Dal 01/06/2015 al 13/06/2015 </w:t>
        <w:b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DANIELE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CIVILLINI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Matteo Feliciello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1) Profilo da formare : perito meccanico – meccatronica -  energia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semplici operazioni di progettazione con  esecuzione, montaggio e verifica di apparecchiature o manufatti.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4) Attività previste fuori sede:  si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5.wmf"/><Relationship Id="rId3" Type="http://schemas.openxmlformats.org/officeDocument/2006/relationships/image" Target="media/image46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