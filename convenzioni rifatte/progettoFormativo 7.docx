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8.wmf" ContentType="image/x-wmf"/>
  <Override PartName="/word/media/image6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</w:t>
      </w:r>
      <w:r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ABDOULAYE DABRE' nato a BOUAKE il 14/09/1992 residente in VIA G. DI VITTORIO, 9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7.wmf"/><Relationship Id="rId3" Type="http://schemas.openxmlformats.org/officeDocument/2006/relationships/image" Target="media/image6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