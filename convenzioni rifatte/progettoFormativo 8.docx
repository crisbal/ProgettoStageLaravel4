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72.wmf" ContentType="image/x-wmf"/>
  <Override PartName="/word/media/image7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</w:t>
      </w:r>
      <w:r>
        <w:rPr>
          <w:color w:val="000000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GIOELE FUMAGALLI nato a MERATE il 01/08/1997 residente in VIA C. BATTISTI 8/C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PSR s.r.l. con sede legale in VIA DON FERRANTE 9,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FERRANTE 9,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LUIGI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SALA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1.wmf"/><Relationship Id="rId3" Type="http://schemas.openxmlformats.org/officeDocument/2006/relationships/image" Target="media/image7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