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52.wmf" ContentType="image/x-wmf"/>
  <Override PartName="/word/media/image5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</w:t>
      </w:r>
      <w:r>
        <w:rPr>
          <w:color w:val="000000"/>
          <w:sz w:val="18"/>
          <w:szCs w:val="18"/>
        </w:rPr>
        <w:t>114</w:t>
      </w:r>
      <w:r>
        <w:rPr>
          <w:color w:val="000000"/>
          <w:sz w:val="18"/>
          <w:szCs w:val="18"/>
        </w:rPr>
        <w:t xml:space="preserve">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DANIELE MAGGI nato a LECCO il 21/07/1995 residente in VIA DEL PONTE, 20 CIVATE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RENATO FUMAGALLI X G. s.r.l. con sede legale in VIA G. DI VITTORIO 4, SIRONE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G. DI VITTORIO 4, </w:t>
      </w:r>
      <w:bookmarkStart w:id="3" w:name="__DdeLink__1094_1853324646"/>
      <w:r>
        <w:rPr>
          <w:color w:val="000000"/>
          <w:sz w:val="18"/>
          <w:szCs w:val="18"/>
        </w:rPr>
        <w:t>SIRONE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Dal 01/06/2015 al 13/06/2015 </w:t>
        <w:br/>
        <w:t xml:space="preserve">Dal 07/09/2015 al 03/10/2015 </w:t>
        <w:b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EVELINA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FUMAGALLI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Matteo Feliciello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1.wmf"/><Relationship Id="rId3" Type="http://schemas.openxmlformats.org/officeDocument/2006/relationships/image" Target="media/image5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