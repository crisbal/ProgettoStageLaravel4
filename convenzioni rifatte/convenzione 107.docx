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FIOCCHI MUNIZIONI s.p.a. con sede legale in VIA SANTA BARBARA 4 LECCO -  P.I. n.  00810220137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STEFANO FIOCCHI nato a LECCO il 01/01/1970, codice fiscale FCCSFN63D24E507E.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FIOCCHI MUNIZIONI s.p.a. </w:t>
      </w:r>
      <w:r>
        <w:rPr>
          <w:rFonts w:eastAsia="SimSun" w:cs="Arial" w:ascii="Arial" w:hAnsi="Arial"/>
          <w:b w:val="false"/>
          <w:bCs w:val="false"/>
          <w:sz w:val="20"/>
          <w:szCs w:val="20"/>
          <w:lang w:eastAsia="hi-IN" w:bidi="hi-IN"/>
        </w:rPr>
        <w:t xml:space="preserve">con sede legale in VIA SANTA BARBARA 4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06:52:38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FIOCCHI MUNIZIONI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