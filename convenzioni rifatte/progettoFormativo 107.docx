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8.wmf" ContentType="image/x-wmf"/>
  <Override PartName="/word/media/image4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107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ERICA BARACHETTI nato a LECCO il 28/02/1997 residente in VIA UGO BASSI 19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FIOCCHI MUNIZIONI s.p.a. con sede legale in VIA SANTA BARBARA 4,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SANTA BARBARA 4,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  <w:t xml:space="preserve">Dal 07/09/2015 al 03/10/2015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SERGIO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SCOTTONI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Chiavatti Sergio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7.wmf"/><Relationship Id="rId3" Type="http://schemas.openxmlformats.org/officeDocument/2006/relationships/image" Target="media/image4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